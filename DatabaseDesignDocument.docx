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DF5D15">
      <w:pPr>
        <w:pStyle w:val="Title"/>
      </w:pPr>
      <w:r>
        <w:rPr>
          <w:lang w:val="id-ID"/>
        </w:rPr>
        <w:t>Database Design Document</w:t>
      </w:r>
    </w:p>
    <w:p w:rsidR="00855982" w:rsidRPr="00855982" w:rsidRDefault="00DF5D15" w:rsidP="00855982">
      <w:pPr>
        <w:pStyle w:val="Heading1"/>
      </w:pPr>
      <w:r>
        <w:rPr>
          <w:lang w:val="id-ID"/>
        </w:rPr>
        <w:t>Curency Exchange Application</w:t>
      </w:r>
    </w:p>
    <w:p w:rsidR="00DF5D15" w:rsidRDefault="00DF5D15" w:rsidP="00DF5D15">
      <w:r>
        <w:rPr>
          <w:lang w:val="en-GB"/>
        </w:rPr>
        <w:t xml:space="preserve">This Database Design provides the basis </w:t>
      </w:r>
      <w:proofErr w:type="gramStart"/>
      <w:r>
        <w:rPr>
          <w:lang w:val="en-GB"/>
        </w:rPr>
        <w:t>for  the</w:t>
      </w:r>
      <w:proofErr w:type="gramEnd"/>
      <w:r>
        <w:rPr>
          <w:lang w:val="en-GB"/>
        </w:rPr>
        <w:t xml:space="preserve"> </w:t>
      </w:r>
      <w:r>
        <w:rPr>
          <w:rStyle w:val="HighlightedVariable"/>
          <w:lang w:val="id-ID"/>
        </w:rPr>
        <w:t>Curency Exchange App</w:t>
      </w:r>
      <w:r>
        <w:rPr>
          <w:rStyle w:val="HighlightedVariable"/>
          <w:lang w:val="en-GB"/>
        </w:rPr>
        <w:t xml:space="preserve"> </w:t>
      </w:r>
      <w:r>
        <w:rPr>
          <w:lang w:val="en-GB"/>
        </w:rPr>
        <w:t xml:space="preserve"> database design. It defines the database that will support the</w:t>
      </w:r>
      <w:r>
        <w:rPr>
          <w:lang w:val="id-ID"/>
        </w:rPr>
        <w:t xml:space="preserve"> </w:t>
      </w:r>
      <w:r>
        <w:rPr>
          <w:rStyle w:val="HighlightedVariable"/>
          <w:lang w:val="id-ID"/>
        </w:rPr>
        <w:t xml:space="preserve">Curency Exchange </w:t>
      </w:r>
      <w:proofErr w:type="gramStart"/>
      <w:r>
        <w:rPr>
          <w:rStyle w:val="HighlightedVariable"/>
          <w:lang w:val="id-ID"/>
        </w:rPr>
        <w:t>App</w:t>
      </w:r>
      <w:r>
        <w:rPr>
          <w:lang w:val="en-GB"/>
        </w:rPr>
        <w:t xml:space="preserve">  Data</w:t>
      </w:r>
      <w:proofErr w:type="gramEnd"/>
      <w:r>
        <w:rPr>
          <w:lang w:val="en-GB"/>
        </w:rPr>
        <w:t xml:space="preserve"> Model.  It </w:t>
      </w:r>
      <w:proofErr w:type="gramStart"/>
      <w:r>
        <w:rPr>
          <w:lang w:val="en-GB"/>
        </w:rPr>
        <w:t xml:space="preserve">describes </w:t>
      </w:r>
      <w:r>
        <w:rPr>
          <w:lang w:val="en-GB"/>
        </w:rPr>
        <w:t xml:space="preserve"> logical</w:t>
      </w:r>
      <w:proofErr w:type="gramEnd"/>
      <w:r>
        <w:rPr>
          <w:lang w:val="en-GB"/>
        </w:rPr>
        <w:t xml:space="preserve"> definition</w:t>
      </w:r>
      <w:r>
        <w:rPr>
          <w:lang w:val="id-ID"/>
        </w:rPr>
        <w:t xml:space="preserve"> database.</w:t>
      </w:r>
      <w:r w:rsidRPr="00DF5D15">
        <w:t xml:space="preserve"> </w:t>
      </w:r>
    </w:p>
    <w:p w:rsidR="00DF5D15" w:rsidRDefault="00DF5D15" w:rsidP="00DF5D15">
      <w:pPr>
        <w:rPr>
          <w:lang w:val="id-ID"/>
        </w:rPr>
      </w:pPr>
    </w:p>
    <w:p w:rsidR="00DF5D15" w:rsidRPr="00DF5D15" w:rsidRDefault="00DF5D15" w:rsidP="00DF5D15">
      <w:pPr>
        <w:pStyle w:val="Heading2"/>
        <w:numPr>
          <w:ilvl w:val="0"/>
          <w:numId w:val="30"/>
        </w:numPr>
        <w:rPr>
          <w:lang w:val="id-ID"/>
        </w:rPr>
      </w:pPr>
      <w:r w:rsidRPr="00DF5D15">
        <w:rPr>
          <w:lang w:val="id-ID"/>
        </w:rPr>
        <w:t xml:space="preserve">Entities and Attributes </w:t>
      </w:r>
    </w:p>
    <w:p w:rsidR="00DF5D15" w:rsidRDefault="00DF5D15" w:rsidP="00DF5D15">
      <w:pPr>
        <w:rPr>
          <w:lang w:val="id-ID"/>
        </w:rPr>
      </w:pPr>
      <w:r w:rsidRPr="00DF5D15">
        <w:rPr>
          <w:lang w:val="id-ID"/>
        </w:rPr>
        <w:t>The following table lists entities and attributes that are not imp</w:t>
      </w:r>
      <w:r>
        <w:rPr>
          <w:lang w:val="id-ID"/>
        </w:rPr>
        <w:t>lemented as tables and columns.</w:t>
      </w:r>
    </w:p>
    <w:p w:rsidR="00D2282A" w:rsidRPr="00DF5D15" w:rsidRDefault="00D2282A" w:rsidP="00DF5D15">
      <w:pPr>
        <w:rPr>
          <w:lang w:val="id-ID"/>
        </w:rPr>
      </w:pPr>
      <w:r>
        <w:rPr>
          <w:lang w:val="id-ID"/>
        </w:rPr>
        <w:t>Table.ExchangeRate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42"/>
        <w:gridCol w:w="4252"/>
      </w:tblGrid>
      <w:tr w:rsidR="00DF5D15" w:rsidTr="00D2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F5D15" w:rsidRDefault="00D2282A" w:rsidP="00D2282A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127" w:type="dxa"/>
          </w:tcPr>
          <w:p w:rsidR="00DF5D15" w:rsidRDefault="00D2282A" w:rsidP="00D2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Entity </w:t>
            </w:r>
          </w:p>
        </w:tc>
        <w:tc>
          <w:tcPr>
            <w:tcW w:w="1842" w:type="dxa"/>
          </w:tcPr>
          <w:p w:rsidR="00DF5D15" w:rsidRDefault="00D2282A" w:rsidP="00D2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4252" w:type="dxa"/>
          </w:tcPr>
          <w:p w:rsidR="00DF5D15" w:rsidRDefault="00D2282A" w:rsidP="00D2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D2282A" w:rsidTr="00D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2282A" w:rsidRDefault="00D2282A" w:rsidP="00D2282A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127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Id_Rate</w:t>
            </w:r>
          </w:p>
        </w:tc>
        <w:tc>
          <w:tcPr>
            <w:tcW w:w="1842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INTEGER</w:t>
            </w:r>
          </w:p>
        </w:tc>
        <w:tc>
          <w:tcPr>
            <w:tcW w:w="4252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D2282A" w:rsidTr="00D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2282A" w:rsidRDefault="00D2282A" w:rsidP="00D2282A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127" w:type="dxa"/>
          </w:tcPr>
          <w:p w:rsidR="00D2282A" w:rsidRDefault="00D2282A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Cur_From</w:t>
            </w:r>
          </w:p>
        </w:tc>
        <w:tc>
          <w:tcPr>
            <w:tcW w:w="1842" w:type="dxa"/>
          </w:tcPr>
          <w:p w:rsidR="00D2282A" w:rsidRDefault="00D2282A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4252" w:type="dxa"/>
          </w:tcPr>
          <w:p w:rsidR="00D2282A" w:rsidRDefault="00D2282A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Curency Name</w:t>
            </w:r>
          </w:p>
        </w:tc>
      </w:tr>
      <w:tr w:rsidR="00D2282A" w:rsidTr="00D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2282A" w:rsidRDefault="00D2282A" w:rsidP="00D2282A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127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Cur_To</w:t>
            </w:r>
          </w:p>
        </w:tc>
        <w:tc>
          <w:tcPr>
            <w:tcW w:w="1842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4252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Curency Name</w:t>
            </w:r>
          </w:p>
        </w:tc>
      </w:tr>
      <w:tr w:rsidR="00D2282A" w:rsidTr="00D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2282A" w:rsidRDefault="00D2282A" w:rsidP="00D2282A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127" w:type="dxa"/>
          </w:tcPr>
          <w:p w:rsidR="00D2282A" w:rsidRDefault="00B9558E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Cur_Rate</w:t>
            </w:r>
          </w:p>
        </w:tc>
        <w:tc>
          <w:tcPr>
            <w:tcW w:w="1842" w:type="dxa"/>
          </w:tcPr>
          <w:p w:rsidR="00D2282A" w:rsidRDefault="00B9558E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FLOAT</w:t>
            </w:r>
          </w:p>
        </w:tc>
        <w:tc>
          <w:tcPr>
            <w:tcW w:w="4252" w:type="dxa"/>
          </w:tcPr>
          <w:p w:rsidR="00D2282A" w:rsidRDefault="00B9558E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Curency Rate</w:t>
            </w:r>
          </w:p>
        </w:tc>
      </w:tr>
      <w:tr w:rsidR="00D2282A" w:rsidTr="00D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2282A" w:rsidRDefault="00D2282A" w:rsidP="00D2282A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127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Cur_Date</w:t>
            </w:r>
          </w:p>
        </w:tc>
        <w:tc>
          <w:tcPr>
            <w:tcW w:w="1842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DATETIME</w:t>
            </w:r>
          </w:p>
        </w:tc>
        <w:tc>
          <w:tcPr>
            <w:tcW w:w="4252" w:type="dxa"/>
          </w:tcPr>
          <w:p w:rsidR="00D2282A" w:rsidRDefault="00D2282A" w:rsidP="00D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Store Date for the daily RATE</w:t>
            </w:r>
          </w:p>
        </w:tc>
      </w:tr>
      <w:tr w:rsidR="00B9558E" w:rsidTr="00D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D2282A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127" w:type="dxa"/>
          </w:tcPr>
          <w:p w:rsidR="00B9558E" w:rsidRDefault="00B9558E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Cur_avg_Rate</w:t>
            </w:r>
          </w:p>
        </w:tc>
        <w:tc>
          <w:tcPr>
            <w:tcW w:w="1842" w:type="dxa"/>
          </w:tcPr>
          <w:p w:rsidR="00B9558E" w:rsidRDefault="00B9558E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FLOAT</w:t>
            </w:r>
          </w:p>
        </w:tc>
        <w:tc>
          <w:tcPr>
            <w:tcW w:w="4252" w:type="dxa"/>
          </w:tcPr>
          <w:p w:rsidR="00B9558E" w:rsidRDefault="00B9558E" w:rsidP="00D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Average rates from last 7 Days</w:t>
            </w:r>
          </w:p>
        </w:tc>
      </w:tr>
    </w:tbl>
    <w:p w:rsidR="00DF5D15" w:rsidRDefault="00DF5D15" w:rsidP="00B9558E">
      <w:pPr>
        <w:rPr>
          <w:lang w:val="id-ID"/>
        </w:rPr>
      </w:pPr>
    </w:p>
    <w:p w:rsidR="00B9558E" w:rsidRDefault="00B9558E" w:rsidP="00B9558E">
      <w:pPr>
        <w:rPr>
          <w:lang w:val="id-ID"/>
        </w:rPr>
      </w:pPr>
      <w:r>
        <w:rPr>
          <w:lang w:val="id-ID"/>
        </w:rPr>
        <w:t>Table.MasukanRate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42"/>
        <w:gridCol w:w="4252"/>
      </w:tblGrid>
      <w:tr w:rsidR="00B9558E" w:rsidTr="00B6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Entity 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B9558E" w:rsidTr="00B6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rPr>
                <w:lang w:val="id-ID"/>
              </w:rPr>
              <w:t>d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INTEGER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B9558E" w:rsidTr="00B6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Cur_From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Curency Name</w:t>
            </w:r>
          </w:p>
        </w:tc>
      </w:tr>
      <w:tr w:rsidR="00B9558E" w:rsidTr="00B6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Cur_To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Curency Name</w:t>
            </w:r>
          </w:p>
        </w:tc>
      </w:tr>
      <w:tr w:rsidR="00B9558E" w:rsidTr="00B6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Cur_Rate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FLOAT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Curency Rate</w:t>
            </w:r>
          </w:p>
        </w:tc>
      </w:tr>
      <w:tr w:rsidR="00B9558E" w:rsidTr="00B6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Cur_Date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DATETIME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Store Date for the daily RATE</w:t>
            </w:r>
          </w:p>
        </w:tc>
      </w:tr>
      <w:tr w:rsidR="00B9558E" w:rsidTr="00B6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558E" w:rsidRDefault="00B9558E" w:rsidP="00B624B9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127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Id_Rate</w:t>
            </w:r>
          </w:p>
        </w:tc>
        <w:tc>
          <w:tcPr>
            <w:tcW w:w="1842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INTEGER</w:t>
            </w:r>
          </w:p>
        </w:tc>
        <w:tc>
          <w:tcPr>
            <w:tcW w:w="4252" w:type="dxa"/>
          </w:tcPr>
          <w:p w:rsidR="00B9558E" w:rsidRDefault="00B9558E" w:rsidP="00B6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Foreign Key from Exchange Rate PK</w:t>
            </w:r>
          </w:p>
        </w:tc>
      </w:tr>
    </w:tbl>
    <w:p w:rsidR="00B9558E" w:rsidRPr="00DF5D15" w:rsidRDefault="00B9558E" w:rsidP="00B9558E">
      <w:pPr>
        <w:rPr>
          <w:lang w:val="id-ID"/>
        </w:rPr>
      </w:pPr>
    </w:p>
    <w:p w:rsidR="00B9558E" w:rsidRDefault="00B9558E" w:rsidP="00B9558E">
      <w:pPr>
        <w:pStyle w:val="Heading2"/>
        <w:numPr>
          <w:ilvl w:val="0"/>
          <w:numId w:val="30"/>
        </w:numPr>
        <w:rPr>
          <w:lang w:val="id-ID"/>
        </w:rPr>
      </w:pPr>
      <w:r>
        <w:rPr>
          <w:lang w:val="id-ID"/>
        </w:rPr>
        <w:lastRenderedPageBreak/>
        <w:t>Relational</w:t>
      </w:r>
    </w:p>
    <w:p w:rsidR="00DF5D15" w:rsidRPr="00DF5D15" w:rsidRDefault="00B9558E" w:rsidP="00B9558E">
      <w:pPr>
        <w:pStyle w:val="Heading2"/>
        <w:ind w:left="720"/>
        <w:rPr>
          <w:lang w:val="id-ID"/>
        </w:rPr>
      </w:pPr>
      <w:r>
        <w:rPr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156.75pt">
            <v:imagedata r:id="rId10" o:title="Screenshot from 2018-09-28 18-49-57"/>
          </v:shape>
        </w:pict>
      </w:r>
      <w:r w:rsidR="00DF5D15" w:rsidRPr="00DF5D15">
        <w:rPr>
          <w:lang w:val="id-ID"/>
        </w:rPr>
        <w:tab/>
      </w:r>
    </w:p>
    <w:p w:rsidR="006040BD" w:rsidRDefault="006040BD" w:rsidP="00DF5D15">
      <w:pPr>
        <w:rPr>
          <w:lang w:val="id-ID"/>
        </w:rPr>
      </w:pPr>
    </w:p>
    <w:p w:rsidR="00B9558E" w:rsidRPr="006040BD" w:rsidRDefault="006040BD" w:rsidP="006040BD">
      <w:pPr>
        <w:pStyle w:val="ListParagraph"/>
        <w:numPr>
          <w:ilvl w:val="0"/>
          <w:numId w:val="31"/>
        </w:numPr>
        <w:rPr>
          <w:lang w:val="id-ID"/>
        </w:rPr>
      </w:pPr>
      <w:r w:rsidRPr="006040BD">
        <w:rPr>
          <w:lang w:val="id-ID"/>
        </w:rPr>
        <w:t>When the user add a new exchange rate to the list, it will insert to the ExchangeRate Table</w:t>
      </w:r>
    </w:p>
    <w:p w:rsidR="00DF5D15" w:rsidRPr="006040BD" w:rsidRDefault="006040BD" w:rsidP="006040BD">
      <w:pPr>
        <w:pStyle w:val="ListParagraph"/>
        <w:numPr>
          <w:ilvl w:val="0"/>
          <w:numId w:val="31"/>
        </w:numPr>
        <w:rPr>
          <w:lang w:val="id-ID"/>
        </w:rPr>
      </w:pPr>
      <w:r w:rsidRPr="006040BD">
        <w:rPr>
          <w:lang w:val="id-ID"/>
        </w:rPr>
        <w:t>MasukanRate table will Store the daily data Rate that input by user</w:t>
      </w:r>
      <w:r w:rsidR="00DF5D15" w:rsidRPr="006040BD">
        <w:rPr>
          <w:lang w:val="id-ID"/>
        </w:rPr>
        <w:tab/>
      </w:r>
    </w:p>
    <w:p w:rsidR="006040BD" w:rsidRPr="006040BD" w:rsidRDefault="006040BD" w:rsidP="006040BD">
      <w:pPr>
        <w:pStyle w:val="ListParagraph"/>
        <w:numPr>
          <w:ilvl w:val="0"/>
          <w:numId w:val="31"/>
        </w:numPr>
        <w:rPr>
          <w:lang w:val="id-ID"/>
        </w:rPr>
      </w:pPr>
      <w:r w:rsidRPr="006040BD">
        <w:rPr>
          <w:lang w:val="id-ID"/>
        </w:rPr>
        <w:t xml:space="preserve">When user requested to track the exchange rate by date, App will be fetch daily data from Masukan Rate table and measure the average and update the ExchangeRate Record </w:t>
      </w:r>
    </w:p>
    <w:p w:rsidR="006040BD" w:rsidRPr="006040BD" w:rsidRDefault="006040BD" w:rsidP="006040BD">
      <w:pPr>
        <w:pStyle w:val="ListParagraph"/>
        <w:numPr>
          <w:ilvl w:val="0"/>
          <w:numId w:val="31"/>
        </w:numPr>
        <w:rPr>
          <w:lang w:val="id-ID"/>
        </w:rPr>
      </w:pPr>
      <w:r w:rsidRPr="006040BD">
        <w:rPr>
          <w:lang w:val="id-ID"/>
        </w:rPr>
        <w:t>If user want to delete an Exchange Rate from the list. It will delete all record both in MasukanRate Table and ExchangeRate Table</w:t>
      </w:r>
    </w:p>
    <w:p w:rsidR="006040BD" w:rsidRDefault="006040BD" w:rsidP="00DF5D15">
      <w:pPr>
        <w:rPr>
          <w:lang w:val="id-ID"/>
        </w:rPr>
      </w:pPr>
      <w:bookmarkStart w:id="0" w:name="_GoBack"/>
      <w:bookmarkEnd w:id="0"/>
    </w:p>
    <w:p w:rsidR="006040BD" w:rsidRDefault="006040BD" w:rsidP="00DF5D15">
      <w:pPr>
        <w:rPr>
          <w:lang w:val="id-ID"/>
        </w:rPr>
      </w:pPr>
    </w:p>
    <w:p w:rsidR="006040BD" w:rsidRPr="00DF5D15" w:rsidRDefault="006040BD" w:rsidP="00DF5D15">
      <w:pPr>
        <w:rPr>
          <w:lang w:val="id-ID"/>
        </w:rPr>
      </w:pPr>
    </w:p>
    <w:p w:rsidR="00DF5D15" w:rsidRPr="00DF5D15" w:rsidRDefault="00DF5D15" w:rsidP="006040BD">
      <w:pPr>
        <w:ind w:firstLine="1410"/>
        <w:rPr>
          <w:lang w:val="id-ID"/>
        </w:rPr>
      </w:pPr>
    </w:p>
    <w:p w:rsidR="00855982" w:rsidRDefault="00DF5D15" w:rsidP="00DF5D15">
      <w:pPr>
        <w:rPr>
          <w:lang w:val="id-ID"/>
        </w:rPr>
      </w:pPr>
      <w:r w:rsidRPr="00DF5D15">
        <w:rPr>
          <w:lang w:val="id-ID"/>
        </w:rPr>
        <w:tab/>
      </w:r>
      <w:r w:rsidRPr="00DF5D15">
        <w:rPr>
          <w:lang w:val="id-ID"/>
        </w:rPr>
        <w:tab/>
      </w:r>
    </w:p>
    <w:p w:rsidR="00DF5D15" w:rsidRPr="00DF5D15" w:rsidRDefault="00DF5D15" w:rsidP="00DF5D15">
      <w:pPr>
        <w:rPr>
          <w:lang w:val="id-ID"/>
        </w:rPr>
      </w:pPr>
    </w:p>
    <w:sectPr w:rsidR="00DF5D15" w:rsidRPr="00DF5D15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07" w:rsidRDefault="00E85007" w:rsidP="00855982">
      <w:pPr>
        <w:spacing w:after="0" w:line="240" w:lineRule="auto"/>
      </w:pPr>
      <w:r>
        <w:separator/>
      </w:r>
    </w:p>
  </w:endnote>
  <w:endnote w:type="continuationSeparator" w:id="0">
    <w:p w:rsidR="00E85007" w:rsidRDefault="00E8500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0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07" w:rsidRDefault="00E85007" w:rsidP="00855982">
      <w:pPr>
        <w:spacing w:after="0" w:line="240" w:lineRule="auto"/>
      </w:pPr>
      <w:r>
        <w:separator/>
      </w:r>
    </w:p>
  </w:footnote>
  <w:footnote w:type="continuationSeparator" w:id="0">
    <w:p w:rsidR="00E85007" w:rsidRDefault="00E8500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A5783A"/>
    <w:multiLevelType w:val="hybridMultilevel"/>
    <w:tmpl w:val="51CA0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4C86F1D"/>
    <w:multiLevelType w:val="hybridMultilevel"/>
    <w:tmpl w:val="FAB0F8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15"/>
    <w:rsid w:val="001D4362"/>
    <w:rsid w:val="006040BD"/>
    <w:rsid w:val="007833A7"/>
    <w:rsid w:val="00855982"/>
    <w:rsid w:val="00A10484"/>
    <w:rsid w:val="00B9558E"/>
    <w:rsid w:val="00D2282A"/>
    <w:rsid w:val="00DF5D15"/>
    <w:rsid w:val="00E8500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DF893-E1CA-49BA-B8EC-C84A0313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HighlightedVariable">
    <w:name w:val="Highlighted Variable"/>
    <w:basedOn w:val="DefaultParagraphFont"/>
    <w:rsid w:val="00DF5D15"/>
    <w:rPr>
      <w:color w:val="0000FF"/>
    </w:rPr>
  </w:style>
  <w:style w:type="table" w:styleId="TableGrid">
    <w:name w:val="Table Grid"/>
    <w:basedOn w:val="TableNormal"/>
    <w:uiPriority w:val="39"/>
    <w:rsid w:val="00DF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28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60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%20al%20raf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C4"/>
    <w:rsid w:val="00D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ADA21030D5414BA47D353E4F52DF02">
    <w:name w:val="AFADA21030D5414BA47D353E4F52DF02"/>
  </w:style>
  <w:style w:type="paragraph" w:customStyle="1" w:styleId="A6BEB2748E9C4679B69E5C146F84A918">
    <w:name w:val="A6BEB2748E9C4679B69E5C146F84A918"/>
  </w:style>
  <w:style w:type="paragraph" w:customStyle="1" w:styleId="8BA682EFCEC64FD497574E14D94BC49D">
    <w:name w:val="8BA682EFCEC64FD497574E14D94BC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 al rafi</dc:creator>
  <cp:lastModifiedBy>farid rafi</cp:lastModifiedBy>
  <cp:revision>1</cp:revision>
  <dcterms:created xsi:type="dcterms:W3CDTF">2018-09-29T00:05:00Z</dcterms:created>
  <dcterms:modified xsi:type="dcterms:W3CDTF">2018-09-29T02:12:00Z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